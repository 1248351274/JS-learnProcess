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思源宋体 Light" w:hAnsi="思源宋体 Light" w:eastAsia="思源宋体 Light"/>
          <w:b/>
          <w:bCs/>
          <w:sz w:val="28"/>
          <w:szCs w:val="28"/>
          <w:lang w:val="en-US" w:eastAsia="zh-CN"/>
        </w:rPr>
      </w:pPr>
      <w:r>
        <w:rPr>
          <w:rFonts w:hint="eastAsia" w:ascii="思源宋体 Light" w:hAnsi="思源宋体 Light" w:eastAsia="思源宋体 Light"/>
          <w:b/>
          <w:bCs/>
          <w:sz w:val="28"/>
          <w:szCs w:val="28"/>
          <w:lang w:val="en-US" w:eastAsia="zh-CN"/>
        </w:rPr>
        <w:t>给蔓蔓的一封信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亲爱的蔓蔓：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你好！蔓蔓宝贝今年已经上大班啦，真让我有点不敢相信，想想当时宝贝蔓蔓刚刚学会叫妈妈，刚刚学会走路，摔倒了又勇敢的站起来的样子，真是让我永远也忘不了。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还记得你刚刚开始接</w:t>
      </w:r>
      <w:bookmarkStart w:id="0" w:name="_GoBack"/>
      <w:bookmarkEnd w:id="0"/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触画画的时候，总是很着急的图上颜色，结果画出来的画，看着乱七八糟，但是现在，看着你每次画画，耐心细致，一笔一划的构图，又一笔一划的上色，认真的样子，真迷人。我记得国庆十一晚去一天，老师白天教的英语歌，由于没去，需要在家里学，开始我教一句你说一句，有一两句比较绕口，你就有点着急，但是慢慢的你还是静下心来，学会了，宝贝你还记得你学会时候的兴奋感吗？宝贝，耐心细致的对待事情，静下心来学习，这些习惯以后会给你带来更多的收获，爸爸妈妈为你骄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蔓蔓宝贝，我知道你特别喜欢动画片里喜欢乐于助人彩虹宝宝，但是现实中我们可没有她手中的彩虹旅行箱，我们手里的彩虹旅行箱是知识，严格的要求自己，积累足够的知识，能够想出更多更好的办法来解决自己以及别人的困难，像彩虹宝宝给彩虹小镇解决困难一样，当然力所能及的小事情，随手就可以帮忙啦，这点蔓蔓宝贝做的一直都非常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蔓蔓宝贝，你明亮乌黑的大眼睛特别漂亮，爸爸妈妈希望你能少看点手机，保护好自己的眼睛，可以出去玩，画画，看书，帮忙做家务等等，爷爷奶奶每天也很辛苦，需要干活，做家务，照顾你，关心你，你也要学会关心身边的每一个人，拥有感恩的心，也会让你得到更多的关心以及幸福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蔓蔓，很感谢你来到了我的身边，给我带来了意想不到的欢乐，也给我们家带来的欢声笑语，因为你，我们的家也变的更欢快，蔓蔓，妈妈爱你，一直都很爱你，爸爸也是，或许有时侯没有及时倾听你的诉说，但是爸爸妈妈的心里是时刻念着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</w:p>
    <w:p>
      <w:pPr>
        <w:ind w:left="5460" w:leftChars="0" w:firstLine="420" w:firstLineChars="0"/>
        <w:jc w:val="left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爱你的爸爸妈妈</w:t>
      </w:r>
    </w:p>
    <w:p>
      <w:pPr>
        <w:ind w:left="5460" w:leftChars="0" w:firstLine="420" w:firstLineChars="0"/>
        <w:jc w:val="left"/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</w:pPr>
    </w:p>
    <w:p>
      <w:pPr>
        <w:ind w:left="5460" w:leftChars="0" w:firstLine="420" w:firstLineChars="0"/>
        <w:jc w:val="left"/>
        <w:rPr>
          <w:rFonts w:hint="default" w:ascii="思源宋体 Light" w:hAnsi="思源宋体 Light" w:eastAsia="思源宋体 Light"/>
          <w:sz w:val="24"/>
          <w:szCs w:val="24"/>
          <w:lang w:val="en-US" w:eastAsia="zh-CN"/>
        </w:rPr>
      </w:pPr>
      <w:r>
        <w:rPr>
          <w:rFonts w:hint="eastAsia" w:ascii="思源宋体 Light" w:hAnsi="思源宋体 Light" w:eastAsia="思源宋体 Light"/>
          <w:sz w:val="24"/>
          <w:szCs w:val="24"/>
          <w:lang w:val="en-US" w:eastAsia="zh-CN"/>
        </w:rPr>
        <w:t>2020年11月25日</w:t>
      </w:r>
    </w:p>
    <w:p>
      <w:pPr>
        <w:rPr>
          <w:rFonts w:ascii="思源宋体 Light" w:hAnsi="思源宋体 Light" w:eastAsia="思源宋体 Light"/>
        </w:rPr>
      </w:pPr>
    </w:p>
    <w:p>
      <w:pPr>
        <w:rPr>
          <w:rFonts w:ascii="思源宋体 Light" w:hAnsi="思源宋体 Light" w:eastAsia="思源宋体 Ligh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Light">
    <w:altName w:val="宋体"/>
    <w:panose1 w:val="02020300000000000000"/>
    <w:charset w:val="86"/>
    <w:family w:val="roman"/>
    <w:pitch w:val="default"/>
    <w:sig w:usb0="00000000" w:usb1="00000000" w:usb2="00000016" w:usb3="00000000" w:csb0="002E0107" w:csb1="00000000"/>
  </w:font>
  <w:font w:name="思源宋体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-630555</wp:posOffset>
          </wp:positionH>
          <wp:positionV relativeFrom="paragraph">
            <wp:posOffset>-1198880</wp:posOffset>
          </wp:positionV>
          <wp:extent cx="8003540" cy="2102485"/>
          <wp:effectExtent l="0" t="0" r="0" b="0"/>
          <wp:wrapNone/>
          <wp:docPr id="20" name="图形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形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3726" cy="2102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column">
                <wp:posOffset>2099310</wp:posOffset>
              </wp:positionH>
              <wp:positionV relativeFrom="paragraph">
                <wp:posOffset>-1725930</wp:posOffset>
              </wp:positionV>
              <wp:extent cx="878205" cy="878205"/>
              <wp:effectExtent l="0" t="0" r="0" b="0"/>
              <wp:wrapNone/>
              <wp:docPr id="13" name="椭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8205" cy="878205"/>
                      </a:xfrm>
                      <a:prstGeom prst="ellipse">
                        <a:avLst/>
                      </a:prstGeom>
                      <a:solidFill>
                        <a:srgbClr val="D1B6E1">
                          <a:alpha val="25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12" o:spid="_x0000_s1026" o:spt="3" type="#_x0000_t3" style="position:absolute;left:0pt;margin-left:165.3pt;margin-top:-135.9pt;height:69.15pt;width:69.15pt;z-index:-251648000;mso-width-relative:page;mso-height-relative:page;" fillcolor="#D1B6E1" filled="t" stroked="f" coordsize="21600,21600" o:gfxdata="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2maXPcAAAADQEAAA8AAAAAAAAAAQAgAAAAIgAAAGRycy9kb3ducmV2LnhtbFBLAQIUABQAAAAI&#10;AIdO4kDWNlmf6QEAALkDAAAOAAAAAAAAAAEAIAAAACsBAABkcnMvZTJvRG9jLnhtbFBLBQYAAAAA&#10;BgAGAFkBAACGBQAAAAA=&#10;">
              <v:fill on="t" opacity="16384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column">
                <wp:posOffset>770890</wp:posOffset>
              </wp:positionH>
              <wp:positionV relativeFrom="paragraph">
                <wp:posOffset>-2907665</wp:posOffset>
              </wp:positionV>
              <wp:extent cx="812800" cy="812800"/>
              <wp:effectExtent l="0" t="0" r="6350" b="6350"/>
              <wp:wrapNone/>
              <wp:docPr id="14" name="任意多边形: 形状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2800" cy="812800"/>
                      </a:xfrm>
                      <a:custGeom>
                        <a:avLst/>
                        <a:gdLst>
                          <a:gd name="connsiteX0" fmla="*/ 0 w 1776780"/>
                          <a:gd name="connsiteY0" fmla="*/ 888107 h 1776213"/>
                          <a:gd name="connsiteX1" fmla="*/ 888390 w 1776780"/>
                          <a:gd name="connsiteY1" fmla="*/ 0 h 1776213"/>
                          <a:gd name="connsiteX2" fmla="*/ 1776780 w 1776780"/>
                          <a:gd name="connsiteY2" fmla="*/ 888107 h 1776213"/>
                          <a:gd name="connsiteX3" fmla="*/ 888390 w 1776780"/>
                          <a:gd name="connsiteY3" fmla="*/ 1776214 h 1776213"/>
                          <a:gd name="connsiteX4" fmla="*/ 0 w 1776780"/>
                          <a:gd name="connsiteY4" fmla="*/ 888107 h 177621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76780" h="1776213">
                            <a:moveTo>
                              <a:pt x="0" y="888107"/>
                            </a:moveTo>
                            <a:cubicBezTo>
                              <a:pt x="0" y="397619"/>
                              <a:pt x="397746" y="0"/>
                              <a:pt x="888390" y="0"/>
                            </a:cubicBezTo>
                            <a:cubicBezTo>
                              <a:pt x="1379034" y="0"/>
                              <a:pt x="1776780" y="397619"/>
                              <a:pt x="1776780" y="888107"/>
                            </a:cubicBezTo>
                            <a:cubicBezTo>
                              <a:pt x="1776780" y="1378595"/>
                              <a:pt x="1379034" y="1776214"/>
                              <a:pt x="888390" y="1776214"/>
                            </a:cubicBezTo>
                            <a:cubicBezTo>
                              <a:pt x="397746" y="1776214"/>
                              <a:pt x="0" y="1378595"/>
                              <a:pt x="0" y="888107"/>
                            </a:cubicBezTo>
                            <a:close/>
                          </a:path>
                        </a:pathLst>
                      </a:custGeom>
                      <a:solidFill>
                        <a:srgbClr val="58C9B9">
                          <a:alpha val="24000"/>
                        </a:srgbClr>
                      </a:solidFill>
                      <a:ln>
                        <a:noFill/>
                      </a:ln>
                      <a:effectLst>
                        <a:softEdge rad="1016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389743" tIns="389660" rIns="389743" bIns="38966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3" o:spid="_x0000_s1026" o:spt="100" style="position:absolute;left:0pt;margin-left:60.7pt;margin-top:-228.95pt;height:64pt;width:64pt;z-index:-251635712;v-text-anchor:middle;mso-width-relative:page;mso-height-relative:page;" fillcolor="#58C9B9" filled="t" stroked="f" coordsize="1776780,1776213" o:gfxdata="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D6Q+LraAAAADQEAAA8AAAAAAAAAAQAgAAAAIgAAAGRycy9kb3du&#10;cmV2LnhtbFBLAQIUABQAAAAIAIdO4kANv8sExQMAACMKAAAOAAAAAAAAAAEAIAAAACkBAABkcnMv&#10;ZTJvRG9jLnhtbFBLBQYAAAAABgAGAFkBAABgBwAAAAA=&#10;" path="m0,888107c0,397619,397746,0,888390,0c1379034,0,1776780,397619,1776780,888107c1776780,1378595,1379034,1776214,888390,1776214c397746,1776214,0,1378595,0,888107xe">
              <v:path o:connectlocs="0,406400;406400,0;812800,406400;406400,812800;0,406400" o:connectangles="0,0,0,0,0"/>
              <v:fill on="t" opacity="15728f" focussize="0,0"/>
              <v:stroke on="f" weight="1pt" miterlimit="8" joinstyle="miter"/>
              <v:imagedata o:title=""/>
              <o:lock v:ext="edit" aspectratio="f"/>
              <v:textbox inset="30.6884251968504pt,30.6818897637795pt,30.6884251968504pt,30.6818897637795pt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column">
                <wp:posOffset>3672840</wp:posOffset>
              </wp:positionH>
              <wp:positionV relativeFrom="paragraph">
                <wp:posOffset>-2094865</wp:posOffset>
              </wp:positionV>
              <wp:extent cx="774700" cy="774700"/>
              <wp:effectExtent l="0" t="0" r="6985" b="6985"/>
              <wp:wrapNone/>
              <wp:docPr id="1" name="任意多边形: 形状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573" cy="774573"/>
                      </a:xfrm>
                      <a:custGeom>
                        <a:avLst/>
                        <a:gdLst>
                          <a:gd name="connsiteX0" fmla="*/ 0 w 4370425"/>
                          <a:gd name="connsiteY0" fmla="*/ 2185166 h 4370331"/>
                          <a:gd name="connsiteX1" fmla="*/ 2185213 w 4370425"/>
                          <a:gd name="connsiteY1" fmla="*/ 0 h 4370331"/>
                          <a:gd name="connsiteX2" fmla="*/ 4370426 w 4370425"/>
                          <a:gd name="connsiteY2" fmla="*/ 2185166 h 4370331"/>
                          <a:gd name="connsiteX3" fmla="*/ 2185213 w 4370425"/>
                          <a:gd name="connsiteY3" fmla="*/ 4370332 h 4370331"/>
                          <a:gd name="connsiteX4" fmla="*/ 0 w 4370425"/>
                          <a:gd name="connsiteY4" fmla="*/ 2185166 h 43703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425" h="4370331">
                            <a:moveTo>
                              <a:pt x="0" y="2185166"/>
                            </a:moveTo>
                            <a:cubicBezTo>
                              <a:pt x="0" y="978332"/>
                              <a:pt x="978353" y="0"/>
                              <a:pt x="2185213" y="0"/>
                            </a:cubicBezTo>
                            <a:cubicBezTo>
                              <a:pt x="3392073" y="0"/>
                              <a:pt x="4370426" y="978332"/>
                              <a:pt x="4370426" y="2185166"/>
                            </a:cubicBezTo>
                            <a:cubicBezTo>
                              <a:pt x="4370426" y="3392000"/>
                              <a:pt x="3392073" y="4370332"/>
                              <a:pt x="2185213" y="4370332"/>
                            </a:cubicBezTo>
                            <a:cubicBezTo>
                              <a:pt x="978353" y="4370332"/>
                              <a:pt x="0" y="3392000"/>
                              <a:pt x="0" y="2185166"/>
                            </a:cubicBezTo>
                            <a:close/>
                          </a:path>
                        </a:pathLst>
                      </a:custGeom>
                      <a:solidFill>
                        <a:srgbClr val="519D9E">
                          <a:alpha val="32000"/>
                        </a:srgbClr>
                      </a:solidFill>
                      <a:ln>
                        <a:noFill/>
                      </a:ln>
                      <a:effectLst>
                        <a:softEdge rad="1397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887684" tIns="887670" rIns="887684" bIns="88767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3" o:spid="_x0000_s1026" o:spt="100" style="position:absolute;left:0pt;margin-left:289.2pt;margin-top:-164.95pt;height:61pt;width:61pt;z-index:-251641856;v-text-anchor:middle;mso-width-relative:page;mso-height-relative:page;" fillcolor="#519D9E" filled="t" stroked="f" coordsize="4370425,4370331" o:gfxdata="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DFwyDh2gAAAA0BAAAPAAAAAAAAAAEAIAAAACIAAABkcnMvZG93bnJl&#10;di54bWxQSwECFAAUAAAACACHTuJATtpeO8MDAAArCgAADgAAAAAAAAABACAAAAApAQAAZHJzL2Uy&#10;b0RvYy54bWxQSwUGAAAAAAYABgBZAQAAXgcAAAAA&#10;" path="m0,2185166c0,978332,978353,0,2185213,0c3392073,0,4370426,978332,4370426,2185166c4370426,3392000,3392073,4370332,2185213,4370332c978353,4370332,0,3392000,0,2185166xe">
              <v:path o:connectlocs="0,387286;387286,0;774573,387286;387286,774573;0,387286" o:connectangles="0,0,0,0,0"/>
              <v:fill on="t" opacity="20971f" focussize="0,0"/>
              <v:stroke on="f" weight="1pt" miterlimit="8" joinstyle="miter"/>
              <v:imagedata o:title=""/>
              <o:lock v:ext="edit" aspectratio="f"/>
              <v:textbox inset="69.8963779527559pt,24.6575mm,69.8963779527559pt,24.6575mm"/>
            </v:shape>
          </w:pict>
        </mc:Fallback>
      </mc:AlternateContent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-721360</wp:posOffset>
          </wp:positionH>
          <wp:positionV relativeFrom="paragraph">
            <wp:posOffset>-2875915</wp:posOffset>
          </wp:positionV>
          <wp:extent cx="5274310" cy="3655695"/>
          <wp:effectExtent l="0" t="0" r="2540" b="1905"/>
          <wp:wrapNone/>
          <wp:docPr id="19" name="图形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形 19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365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-845820</wp:posOffset>
              </wp:positionH>
              <wp:positionV relativeFrom="paragraph">
                <wp:posOffset>-621665</wp:posOffset>
              </wp:positionV>
              <wp:extent cx="8639175" cy="11095355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8881" cy="11095630"/>
                      </a:xfrm>
                      <a:prstGeom prst="rect">
                        <a:avLst/>
                      </a:prstGeom>
                      <a:solidFill>
                        <a:srgbClr val="DCEBE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66.6pt;margin-top:-48.95pt;height:873.65pt;width:680.25pt;mso-position-horizontal-relative:page;z-index:-251659264;v-text-anchor:middle;mso-width-relative:page;mso-height-relative:page;" fillcolor="#DCEBEC" filled="t" stroked="f" coordsize="21600,21600" o:gfxdata="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DkY&#10;BN4AAAAOAQAADwAAAAAAAAABACAAAAAiAAAAZHJzL2Rvd25yZXYueG1sUEsBAhQAFAAAAAgAh07i&#10;QMhOOOdVAgAAgQQAAA4AAAAAAAAAAQAgAAAALQEAAGRycy9lMm9Eb2MueG1sUEsFBgAAAAAGAAYA&#10;WQEAAPQ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margin">
                <wp:posOffset>-286385</wp:posOffset>
              </wp:positionH>
              <wp:positionV relativeFrom="paragraph">
                <wp:posOffset>828675</wp:posOffset>
              </wp:positionV>
              <wp:extent cx="807720" cy="807720"/>
              <wp:effectExtent l="0" t="0" r="0" b="0"/>
              <wp:wrapNone/>
              <wp:docPr id="23" name="任意多边形: 形状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974" cy="807974"/>
                      </a:xfrm>
                      <a:custGeom>
                        <a:avLst/>
                        <a:gdLst>
                          <a:gd name="connsiteX0" fmla="*/ 0 w 4370425"/>
                          <a:gd name="connsiteY0" fmla="*/ 2185166 h 4370331"/>
                          <a:gd name="connsiteX1" fmla="*/ 2185213 w 4370425"/>
                          <a:gd name="connsiteY1" fmla="*/ 0 h 4370331"/>
                          <a:gd name="connsiteX2" fmla="*/ 4370426 w 4370425"/>
                          <a:gd name="connsiteY2" fmla="*/ 2185166 h 4370331"/>
                          <a:gd name="connsiteX3" fmla="*/ 2185213 w 4370425"/>
                          <a:gd name="connsiteY3" fmla="*/ 4370332 h 4370331"/>
                          <a:gd name="connsiteX4" fmla="*/ 0 w 4370425"/>
                          <a:gd name="connsiteY4" fmla="*/ 2185166 h 43703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425" h="4370331">
                            <a:moveTo>
                              <a:pt x="0" y="2185166"/>
                            </a:moveTo>
                            <a:cubicBezTo>
                              <a:pt x="0" y="978332"/>
                              <a:pt x="978353" y="0"/>
                              <a:pt x="2185213" y="0"/>
                            </a:cubicBezTo>
                            <a:cubicBezTo>
                              <a:pt x="3392073" y="0"/>
                              <a:pt x="4370426" y="978332"/>
                              <a:pt x="4370426" y="2185166"/>
                            </a:cubicBezTo>
                            <a:cubicBezTo>
                              <a:pt x="4370426" y="3392000"/>
                              <a:pt x="3392073" y="4370332"/>
                              <a:pt x="2185213" y="4370332"/>
                            </a:cubicBezTo>
                            <a:cubicBezTo>
                              <a:pt x="978353" y="4370332"/>
                              <a:pt x="0" y="3392000"/>
                              <a:pt x="0" y="2185166"/>
                            </a:cubicBezTo>
                            <a:close/>
                          </a:path>
                        </a:pathLst>
                      </a:custGeom>
                      <a:solidFill>
                        <a:srgbClr val="519D9E">
                          <a:alpha val="30000"/>
                        </a:srgbClr>
                      </a:solidFill>
                      <a:ln>
                        <a:noFill/>
                      </a:ln>
                      <a:effectLst>
                        <a:softEdge rad="1397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887684" tIns="887670" rIns="887684" bIns="88767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3" o:spid="_x0000_s1026" o:spt="100" style="position:absolute;left:0pt;margin-left:-22.55pt;margin-top:65.25pt;height:63.6pt;width:63.6pt;mso-position-horizontal-relative:margin;z-index:-251629568;v-text-anchor:middle;mso-width-relative:page;mso-height-relative:page;" fillcolor="#519D9E" filled="t" stroked="f" coordsize="4370425,4370331" o:gfxdata="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+z8KE9gAAAAKAQAADwAAAAAAAAABACAAAAAiAAAAZHJzL2Rvd25yZXYu&#10;eG1sUEsBAhQAFAAAAAgAh07iQOh7OjPDAwAALAoAAA4AAAAAAAAAAQAgAAAAJwEAAGRycy9lMm9E&#10;b2MueG1sUEsFBgAAAAAGAAYAWQEAAFwHAAAAAA==&#10;" path="m0,2185166c0,978332,978353,0,2185213,0c3392073,0,4370426,978332,4370426,2185166c4370426,3392000,3392073,4370332,2185213,4370332c978353,4370332,0,3392000,0,2185166xe">
              <v:path o:connectlocs="0,403987;403987,0;807974,403987;403987,807974;0,403987" o:connectangles="0,0,0,0,0"/>
              <v:fill on="t" opacity="19660f" focussize="0,0"/>
              <v:stroke on="f" weight="1pt" miterlimit="8" joinstyle="miter"/>
              <v:imagedata o:title=""/>
              <o:lock v:ext="edit" aspectratio="f"/>
              <v:textbox inset="69.8963779527559pt,24.6575mm,69.8963779527559pt,24.6575mm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3855085</wp:posOffset>
              </wp:positionV>
              <wp:extent cx="878205" cy="878205"/>
              <wp:effectExtent l="0" t="0" r="0" b="0"/>
              <wp:wrapNone/>
              <wp:docPr id="22" name="椭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8205" cy="878205"/>
                      </a:xfrm>
                      <a:prstGeom prst="ellipse">
                        <a:avLst/>
                      </a:prstGeom>
                      <a:solidFill>
                        <a:srgbClr val="D1B6E1">
                          <a:alpha val="25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12" o:spid="_x0000_s1026" o:spt="3" type="#_x0000_t3" style="position:absolute;left:0pt;margin-top:303.55pt;height:69.15pt;width:69.15pt;mso-position-horizontal:right;mso-position-horizontal-relative:margin;z-index:-251631616;mso-width-relative:page;mso-height-relative:page;" fillcolor="#D1B6E1" filled="t" stroked="f" coordsize="21600,21600" o:gfxdata="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4yvlP&#10;1wAAAAgBAAAPAAAAAAAAAAEAIAAAACIAAABkcnMvZG93bnJldi54bWxQSwECFAAUAAAACACHTuJA&#10;P5FCoekBAAC5AwAADgAAAAAAAAABACAAAAAmAQAAZHJzL2Uyb0RvYy54bWxQSwUGAAAAAAYABgBZ&#10;AQAAgQUAAAAA&#10;">
              <v:fill on="t" opacity="16384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2322195</wp:posOffset>
              </wp:positionH>
              <wp:positionV relativeFrom="paragraph">
                <wp:posOffset>4758055</wp:posOffset>
              </wp:positionV>
              <wp:extent cx="807720" cy="807720"/>
              <wp:effectExtent l="0" t="0" r="0" b="0"/>
              <wp:wrapNone/>
              <wp:docPr id="4" name="任意多边形: 形状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974" cy="807974"/>
                      </a:xfrm>
                      <a:custGeom>
                        <a:avLst/>
                        <a:gdLst>
                          <a:gd name="connsiteX0" fmla="*/ 0 w 4370425"/>
                          <a:gd name="connsiteY0" fmla="*/ 2185166 h 4370331"/>
                          <a:gd name="connsiteX1" fmla="*/ 2185213 w 4370425"/>
                          <a:gd name="connsiteY1" fmla="*/ 0 h 4370331"/>
                          <a:gd name="connsiteX2" fmla="*/ 4370426 w 4370425"/>
                          <a:gd name="connsiteY2" fmla="*/ 2185166 h 4370331"/>
                          <a:gd name="connsiteX3" fmla="*/ 2185213 w 4370425"/>
                          <a:gd name="connsiteY3" fmla="*/ 4370332 h 4370331"/>
                          <a:gd name="connsiteX4" fmla="*/ 0 w 4370425"/>
                          <a:gd name="connsiteY4" fmla="*/ 2185166 h 43703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425" h="4370331">
                            <a:moveTo>
                              <a:pt x="0" y="2185166"/>
                            </a:moveTo>
                            <a:cubicBezTo>
                              <a:pt x="0" y="978332"/>
                              <a:pt x="978353" y="0"/>
                              <a:pt x="2185213" y="0"/>
                            </a:cubicBezTo>
                            <a:cubicBezTo>
                              <a:pt x="3392073" y="0"/>
                              <a:pt x="4370426" y="978332"/>
                              <a:pt x="4370426" y="2185166"/>
                            </a:cubicBezTo>
                            <a:cubicBezTo>
                              <a:pt x="4370426" y="3392000"/>
                              <a:pt x="3392073" y="4370332"/>
                              <a:pt x="2185213" y="4370332"/>
                            </a:cubicBezTo>
                            <a:cubicBezTo>
                              <a:pt x="978353" y="4370332"/>
                              <a:pt x="0" y="3392000"/>
                              <a:pt x="0" y="2185166"/>
                            </a:cubicBezTo>
                            <a:close/>
                          </a:path>
                        </a:pathLst>
                      </a:custGeom>
                      <a:solidFill>
                        <a:srgbClr val="519D9E">
                          <a:alpha val="30000"/>
                        </a:srgbClr>
                      </a:solidFill>
                      <a:ln>
                        <a:noFill/>
                      </a:ln>
                      <a:effectLst>
                        <a:softEdge rad="1397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887684" tIns="887670" rIns="887684" bIns="88767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3" o:spid="_x0000_s1026" o:spt="100" style="position:absolute;left:0pt;margin-left:182.85pt;margin-top:374.65pt;height:63.6pt;width:63.6pt;z-index:-251657216;v-text-anchor:middle;mso-width-relative:page;mso-height-relative:page;" fillcolor="#519D9E" filled="t" stroked="f" coordsize="4370425,4370331" o:gfxdata="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O/x4W/ZAAAACwEAAA8AAAAAAAAAAQAgAAAAIgAAAGRycy9kb3ducmV2LnhtbFBLAQIU&#10;ABQAAAAIAIdO4kBWOgqdugMAACsKAAAOAAAAAAAAAAEAIAAAACgBAABkcnMvZTJvRG9jLnhtbFBL&#10;BQYAAAAABgAGAFkBAABUBwAAAAA=&#10;" path="m0,2185166c0,978332,978353,0,2185213,0c3392073,0,4370426,978332,4370426,2185166c4370426,3392000,3392073,4370332,2185213,4370332c978353,4370332,0,3392000,0,2185166xe">
              <v:path o:connectlocs="0,403987;403987,0;807974,403987;403987,807974;0,403987" o:connectangles="0,0,0,0,0"/>
              <v:fill on="t" opacity="19660f" focussize="0,0"/>
              <v:stroke on="f" weight="1pt" miterlimit="8" joinstyle="miter"/>
              <v:imagedata o:title=""/>
              <o:lock v:ext="edit" aspectratio="f"/>
              <v:textbox inset="69.8963779527559pt,24.6575mm,69.8963779527559pt,24.6575mm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-191135</wp:posOffset>
              </wp:positionH>
              <wp:positionV relativeFrom="paragraph">
                <wp:posOffset>2547620</wp:posOffset>
              </wp:positionV>
              <wp:extent cx="820420" cy="820420"/>
              <wp:effectExtent l="0" t="0" r="0" b="0"/>
              <wp:wrapNone/>
              <wp:docPr id="11" name="任意多边形: 形状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547" cy="820547"/>
                      </a:xfrm>
                      <a:custGeom>
                        <a:avLst/>
                        <a:gdLst>
                          <a:gd name="connsiteX0" fmla="*/ 0 w 1776780"/>
                          <a:gd name="connsiteY0" fmla="*/ 888107 h 1776213"/>
                          <a:gd name="connsiteX1" fmla="*/ 888390 w 1776780"/>
                          <a:gd name="connsiteY1" fmla="*/ 0 h 1776213"/>
                          <a:gd name="connsiteX2" fmla="*/ 1776780 w 1776780"/>
                          <a:gd name="connsiteY2" fmla="*/ 888107 h 1776213"/>
                          <a:gd name="connsiteX3" fmla="*/ 888390 w 1776780"/>
                          <a:gd name="connsiteY3" fmla="*/ 1776214 h 1776213"/>
                          <a:gd name="connsiteX4" fmla="*/ 0 w 1776780"/>
                          <a:gd name="connsiteY4" fmla="*/ 888107 h 177621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76780" h="1776213">
                            <a:moveTo>
                              <a:pt x="0" y="888107"/>
                            </a:moveTo>
                            <a:cubicBezTo>
                              <a:pt x="0" y="397619"/>
                              <a:pt x="397746" y="0"/>
                              <a:pt x="888390" y="0"/>
                            </a:cubicBezTo>
                            <a:cubicBezTo>
                              <a:pt x="1379034" y="0"/>
                              <a:pt x="1776780" y="397619"/>
                              <a:pt x="1776780" y="888107"/>
                            </a:cubicBezTo>
                            <a:cubicBezTo>
                              <a:pt x="1776780" y="1378595"/>
                              <a:pt x="1379034" y="1776214"/>
                              <a:pt x="888390" y="1776214"/>
                            </a:cubicBezTo>
                            <a:cubicBezTo>
                              <a:pt x="397746" y="1776214"/>
                              <a:pt x="0" y="1378595"/>
                              <a:pt x="0" y="888107"/>
                            </a:cubicBezTo>
                            <a:close/>
                          </a:path>
                        </a:pathLst>
                      </a:custGeom>
                      <a:solidFill>
                        <a:srgbClr val="9DC8C8">
                          <a:alpha val="24000"/>
                        </a:srgbClr>
                      </a:solidFill>
                      <a:ln>
                        <a:noFill/>
                      </a:ln>
                      <a:effectLst>
                        <a:softEdge rad="1016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389743" tIns="389660" rIns="389743" bIns="38966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0" o:spid="_x0000_s1026" o:spt="100" style="position:absolute;left:0pt;margin-left:-15.05pt;margin-top:200.6pt;height:64.6pt;width:64.6pt;z-index:-251650048;v-text-anchor:middle;mso-width-relative:page;mso-height-relative:page;" fillcolor="#9DC8C8" filled="t" stroked="f" coordsize="1776780,1776213" o:gfxdata="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N3ZBuPaAAAACgEAAA8AAAAAAAAAAQAgAAAAIgAAAGRycy9kb3du&#10;cmV2LnhtbFBLAQIUABQAAAAIAIdO4kDvFojjxQMAACMKAAAOAAAAAAAAAAEAIAAAACkBAABkcnMv&#10;ZTJvRG9jLnhtbFBLBQYAAAAABgAGAFkBAABgBwAAAAA=&#10;" path="m0,888107c0,397619,397746,0,888390,0c1379034,0,1776780,397619,1776780,888107c1776780,1378595,1379034,1776214,888390,1776214c397746,1776214,0,1378595,0,888107xe">
              <v:path o:connectlocs="0,410273;410273,0;820547,410273;410273,820547;0,410273" o:connectangles="0,0,0,0,0"/>
              <v:fill on="t" opacity="15728f" focussize="0,0"/>
              <v:stroke on="f" weight="1pt" miterlimit="8" joinstyle="miter"/>
              <v:imagedata o:title=""/>
              <o:lock v:ext="edit" aspectratio="f"/>
              <v:textbox inset="30.6884251968504pt,30.6818897637795pt,30.6884251968504pt,30.6818897637795pt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770255</wp:posOffset>
              </wp:positionH>
              <wp:positionV relativeFrom="paragraph">
                <wp:posOffset>4311015</wp:posOffset>
              </wp:positionV>
              <wp:extent cx="351790" cy="351790"/>
              <wp:effectExtent l="0" t="0" r="0" b="0"/>
              <wp:wrapNone/>
              <wp:docPr id="6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790" cy="351790"/>
                      </a:xfrm>
                      <a:prstGeom prst="ellipse">
                        <a:avLst/>
                      </a:prstGeom>
                      <a:solidFill>
                        <a:srgbClr val="9DC8C8">
                          <a:alpha val="49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5" o:spid="_x0000_s1026" o:spt="3" type="#_x0000_t3" style="position:absolute;left:0pt;margin-left:60.65pt;margin-top:339.45pt;height:27.7pt;width:27.7pt;z-index:-251655168;mso-width-relative:page;mso-height-relative:page;" fillcolor="#9DC8C8" filled="t" stroked="f" coordsize="21600,21600" o:gfxdata="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8wSj2gAAAAsBAAAPAAAAAAAAAAEAIAAAACIAAABkcnMvZG93bnJldi54bWxQSwECFAAUAAAACACH&#10;TuJA17sUrOkBAAC3AwAADgAAAAAAAAABACAAAAApAQAAZHJzL2Uyb0RvYy54bWxQSwUGAAAAAAYA&#10;BgBZAQAAhAUAAAAA&#10;">
              <v:fill on="t" opacity="32112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column">
                <wp:posOffset>2319020</wp:posOffset>
              </wp:positionH>
              <wp:positionV relativeFrom="paragraph">
                <wp:posOffset>2324735</wp:posOffset>
              </wp:positionV>
              <wp:extent cx="824865" cy="824865"/>
              <wp:effectExtent l="0" t="0" r="0" b="0"/>
              <wp:wrapNone/>
              <wp:docPr id="18" name="任意多边形: 形状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992" cy="824992"/>
                      </a:xfrm>
                      <a:custGeom>
                        <a:avLst/>
                        <a:gdLst>
                          <a:gd name="connsiteX0" fmla="*/ 0 w 1776780"/>
                          <a:gd name="connsiteY0" fmla="*/ 888107 h 1776213"/>
                          <a:gd name="connsiteX1" fmla="*/ 888390 w 1776780"/>
                          <a:gd name="connsiteY1" fmla="*/ 0 h 1776213"/>
                          <a:gd name="connsiteX2" fmla="*/ 1776780 w 1776780"/>
                          <a:gd name="connsiteY2" fmla="*/ 888107 h 1776213"/>
                          <a:gd name="connsiteX3" fmla="*/ 888390 w 1776780"/>
                          <a:gd name="connsiteY3" fmla="*/ 1776214 h 1776213"/>
                          <a:gd name="connsiteX4" fmla="*/ 0 w 1776780"/>
                          <a:gd name="connsiteY4" fmla="*/ 888107 h 177621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76780" h="1776213">
                            <a:moveTo>
                              <a:pt x="0" y="888107"/>
                            </a:moveTo>
                            <a:cubicBezTo>
                              <a:pt x="0" y="397619"/>
                              <a:pt x="397746" y="0"/>
                              <a:pt x="888390" y="0"/>
                            </a:cubicBezTo>
                            <a:cubicBezTo>
                              <a:pt x="1379034" y="0"/>
                              <a:pt x="1776780" y="397619"/>
                              <a:pt x="1776780" y="888107"/>
                            </a:cubicBezTo>
                            <a:cubicBezTo>
                              <a:pt x="1776780" y="1378595"/>
                              <a:pt x="1379034" y="1776214"/>
                              <a:pt x="888390" y="1776214"/>
                            </a:cubicBezTo>
                            <a:cubicBezTo>
                              <a:pt x="397746" y="1776214"/>
                              <a:pt x="0" y="1378595"/>
                              <a:pt x="0" y="888107"/>
                            </a:cubicBezTo>
                            <a:close/>
                          </a:path>
                        </a:pathLst>
                      </a:custGeom>
                      <a:solidFill>
                        <a:srgbClr val="58C9B9">
                          <a:alpha val="24000"/>
                        </a:srgbClr>
                      </a:solidFill>
                      <a:ln>
                        <a:noFill/>
                      </a:ln>
                      <a:effectLst>
                        <a:softEdge rad="1397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389743" tIns="389660" rIns="389743" bIns="38966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3" o:spid="_x0000_s1026" o:spt="100" style="position:absolute;left:0pt;margin-left:182.6pt;margin-top:183.05pt;height:64.95pt;width:64.95pt;z-index:-251633664;v-text-anchor:middle;mso-width-relative:page;mso-height-relative:page;" fillcolor="#58C9B9" filled="t" stroked="f" coordsize="1776780,1776213" o:gfxdata="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uYaDX1wAAAAsBAAAPAAAAAAAAAAEAIAAAACIAAABkcnMvZG93bnJl&#10;di54bWxQSwECFAAUAAAACACHTuJA7zHHtcYDAAAjCgAADgAAAAAAAAABACAAAAAmAQAAZHJzL2Uy&#10;b0RvYy54bWxQSwUGAAAAAAYABgBZAQAAXgcAAAAA&#10;" path="m0,888107c0,397619,397746,0,888390,0c1379034,0,1776780,397619,1776780,888107c1776780,1378595,1379034,1776214,888390,1776214c397746,1776214,0,1378595,0,888107xe">
              <v:path o:connectlocs="0,412496;412496,0;824992,412496;412496,824992;0,412496" o:connectangles="0,0,0,0,0"/>
              <v:fill on="t" opacity="15728f" focussize="0,0"/>
              <v:stroke on="f" weight="1pt" miterlimit="8" joinstyle="miter"/>
              <v:imagedata o:title=""/>
              <o:lock v:ext="edit" aspectratio="f"/>
              <v:textbox inset="30.6884251968504pt,30.6818897637795pt,30.6884251968504pt,30.6818897637795pt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column">
                <wp:posOffset>4519295</wp:posOffset>
              </wp:positionH>
              <wp:positionV relativeFrom="paragraph">
                <wp:posOffset>1939925</wp:posOffset>
              </wp:positionV>
              <wp:extent cx="823595" cy="823595"/>
              <wp:effectExtent l="0" t="0" r="0" b="0"/>
              <wp:wrapNone/>
              <wp:docPr id="2" name="任意多边形: 形状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3722" cy="823722"/>
                      </a:xfrm>
                      <a:custGeom>
                        <a:avLst/>
                        <a:gdLst>
                          <a:gd name="connsiteX0" fmla="*/ 0 w 4370425"/>
                          <a:gd name="connsiteY0" fmla="*/ 2185166 h 4370331"/>
                          <a:gd name="connsiteX1" fmla="*/ 2185213 w 4370425"/>
                          <a:gd name="connsiteY1" fmla="*/ 0 h 4370331"/>
                          <a:gd name="connsiteX2" fmla="*/ 4370426 w 4370425"/>
                          <a:gd name="connsiteY2" fmla="*/ 2185166 h 4370331"/>
                          <a:gd name="connsiteX3" fmla="*/ 2185213 w 4370425"/>
                          <a:gd name="connsiteY3" fmla="*/ 4370332 h 4370331"/>
                          <a:gd name="connsiteX4" fmla="*/ 0 w 4370425"/>
                          <a:gd name="connsiteY4" fmla="*/ 2185166 h 43703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425" h="4370331">
                            <a:moveTo>
                              <a:pt x="0" y="2185166"/>
                            </a:moveTo>
                            <a:cubicBezTo>
                              <a:pt x="0" y="978332"/>
                              <a:pt x="978353" y="0"/>
                              <a:pt x="2185213" y="0"/>
                            </a:cubicBezTo>
                            <a:cubicBezTo>
                              <a:pt x="3392073" y="0"/>
                              <a:pt x="4370426" y="978332"/>
                              <a:pt x="4370426" y="2185166"/>
                            </a:cubicBezTo>
                            <a:cubicBezTo>
                              <a:pt x="4370426" y="3392000"/>
                              <a:pt x="3392073" y="4370332"/>
                              <a:pt x="2185213" y="4370332"/>
                            </a:cubicBezTo>
                            <a:cubicBezTo>
                              <a:pt x="978353" y="4370332"/>
                              <a:pt x="0" y="3392000"/>
                              <a:pt x="0" y="2185166"/>
                            </a:cubicBezTo>
                            <a:close/>
                          </a:path>
                        </a:pathLst>
                      </a:custGeom>
                      <a:solidFill>
                        <a:srgbClr val="519D9E">
                          <a:alpha val="24000"/>
                        </a:srgbClr>
                      </a:solidFill>
                      <a:ln>
                        <a:noFill/>
                      </a:ln>
                      <a:effectLst>
                        <a:softEdge rad="1016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 spcFirstLastPara="0" vert="horz" wrap="square" lIns="887684" tIns="887670" rIns="887684" bIns="887670" numCol="1" spcCol="127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3" o:spid="_x0000_s1026" o:spt="100" style="position:absolute;left:0pt;margin-left:355.85pt;margin-top:152.75pt;height:64.85pt;width:64.85pt;z-index:-251639808;v-text-anchor:middle;mso-width-relative:page;mso-height-relative:page;" fillcolor="#519D9E" filled="t" stroked="f" coordsize="4370425,4370331" o:gfxdata="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g+qtOdwAAAALAQAADwAAAAAAAAABACAAAAAiAAAAZHJzL2Rvd25y&#10;ZXYueG1sUEsBAhQAFAAAAAgAh07iQB8IYYvCAwAAKwoAAA4AAAAAAAAAAQAgAAAAKwEAAGRycy9l&#10;Mm9Eb2MueG1sUEsFBgAAAAAGAAYAWQEAAF8HAAAAAA==&#10;" path="m0,2185166c0,978332,978353,0,2185213,0c3392073,0,4370426,978332,4370426,2185166c4370426,3392000,3392073,4370332,2185213,4370332c978353,4370332,0,3392000,0,2185166xe">
              <v:path o:connectlocs="0,411861;411861,0;823722,411861;411861,823722;0,411861" o:connectangles="0,0,0,0,0"/>
              <v:fill on="t" opacity="15728f" focussize="0,0"/>
              <v:stroke on="f" weight="1pt" miterlimit="8" joinstyle="miter"/>
              <v:imagedata o:title=""/>
              <o:lock v:ext="edit" aspectratio="f"/>
              <v:textbox inset="69.8963779527559pt,24.6575mm,69.8963779527559pt,24.6575mm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column">
                <wp:posOffset>-691515</wp:posOffset>
              </wp:positionH>
              <wp:positionV relativeFrom="paragraph">
                <wp:posOffset>5067935</wp:posOffset>
              </wp:positionV>
              <wp:extent cx="351790" cy="351790"/>
              <wp:effectExtent l="0" t="0" r="0" b="0"/>
              <wp:wrapNone/>
              <wp:docPr id="17" name="椭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790" cy="351790"/>
                      </a:xfrm>
                      <a:prstGeom prst="ellipse">
                        <a:avLst/>
                      </a:prstGeom>
                      <a:solidFill>
                        <a:srgbClr val="58C9B9">
                          <a:alpha val="20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16" o:spid="_x0000_s1026" o:spt="3" type="#_x0000_t3" style="position:absolute;left:0pt;margin-left:-54.45pt;margin-top:399.05pt;height:27.7pt;width:27.7pt;z-index:-251643904;mso-width-relative:page;mso-height-relative:page;" fillcolor="#58C9B9" filled="t" stroked="f" coordsize="21600,21600" o:gfxdata="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RV/7cAAAADAEAAA8AAAAAAAAAAQAgAAAAIgAAAGRycy9kb3ducmV2LnhtbFBLAQIUABQAAAAI&#10;AIdO4kCuLsiC6QEAALkDAAAOAAAAAAAAAAEAIAAAACsBAABkcnMvZTJvRG9jLnhtbFBLBQYAAAAA&#10;BgAGAFkBAACGBQAAAAA=&#10;">
              <v:fill on="t" opacity="13107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column">
                <wp:posOffset>8915400</wp:posOffset>
              </wp:positionH>
              <wp:positionV relativeFrom="paragraph">
                <wp:posOffset>3556000</wp:posOffset>
              </wp:positionV>
              <wp:extent cx="485775" cy="485775"/>
              <wp:effectExtent l="0" t="0" r="9525" b="9525"/>
              <wp:wrapNone/>
              <wp:docPr id="15" name="椭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485775"/>
                      </a:xfrm>
                      <a:prstGeom prst="ellipse">
                        <a:avLst/>
                      </a:prstGeom>
                      <a:solidFill>
                        <a:srgbClr val="D1B6E1">
                          <a:alpha val="35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14" o:spid="_x0000_s1026" o:spt="3" type="#_x0000_t3" style="position:absolute;left:0pt;margin-left:702pt;margin-top:280pt;height:38.25pt;width:38.25pt;z-index:-251645952;mso-width-relative:page;mso-height-relative:page;" fillcolor="#D1B6E1" filled="t" stroked="f" coordsize="21600,21600" o:gfxdata="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Wqrfs2QAAAA0BAAAPAAAAAAAAAAEAIAAA&#10;ACIAAABkcnMvZG93bnJldi54bWxQSwECFAAUAAAACACHTuJALBoV59IBAACFAwAADgAAAAAAAAAB&#10;ACAAAAAoAQAAZHJzL2Uyb0RvYy54bWxQSwUGAAAAAAYABgBZAQAAbAUAAAAA&#10;">
              <v:fill on="t" opacity="22937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3160395</wp:posOffset>
              </wp:positionH>
              <wp:positionV relativeFrom="paragraph">
                <wp:posOffset>702945</wp:posOffset>
              </wp:positionV>
              <wp:extent cx="485775" cy="485775"/>
              <wp:effectExtent l="0" t="0" r="0" b="9525"/>
              <wp:wrapNone/>
              <wp:docPr id="12" name="椭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485775"/>
                      </a:xfrm>
                      <a:prstGeom prst="ellipse">
                        <a:avLst/>
                      </a:prstGeom>
                      <a:solidFill>
                        <a:srgbClr val="D1B6E1">
                          <a:alpha val="29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11" o:spid="_x0000_s1026" o:spt="3" type="#_x0000_t3" style="position:absolute;left:0pt;margin-left:248.85pt;margin-top:55.35pt;height:38.25pt;width:38.25pt;z-index:-251649024;mso-width-relative:page;mso-height-relative:page;" fillcolor="#D1B6E1" filled="t" stroked="f" coordsize="21600,21600" o:gfxdata="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tBZK2gAAAAsBAAAPAAAAAAAAAAEAIAAAACIAAABkcnMvZG93bnJldi54bWxQSwECFAAUAAAACACH&#10;TuJAeyKX5+kBAAC5AwAADgAAAAAAAAABACAAAAApAQAAZHJzL2Uyb0RvYy54bWxQSwUGAAAAAAYA&#10;BgBZAQAAhAUAAAAA&#10;">
              <v:fill on="t" opacity="19005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4977130</wp:posOffset>
              </wp:positionH>
              <wp:positionV relativeFrom="paragraph">
                <wp:posOffset>6213475</wp:posOffset>
              </wp:positionV>
              <wp:extent cx="351790" cy="351790"/>
              <wp:effectExtent l="0" t="0" r="0" b="0"/>
              <wp:wrapNone/>
              <wp:docPr id="10" name="椭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790" cy="351790"/>
                      </a:xfrm>
                      <a:prstGeom prst="ellipse">
                        <a:avLst/>
                      </a:prstGeom>
                      <a:solidFill>
                        <a:srgbClr val="9DC8C8">
                          <a:alpha val="40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9" o:spid="_x0000_s1026" o:spt="3" type="#_x0000_t3" style="position:absolute;left:0pt;margin-left:391.9pt;margin-top:489.25pt;height:27.7pt;width:27.7pt;z-index:-251651072;mso-width-relative:page;mso-height-relative:page;" fillcolor="#9DC8C8" filled="t" stroked="f" coordsize="21600,21600" o:gfxdata="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5u&#10;WhnbAAAADAEAAA8AAAAAAAAAAQAgAAAAIgAAAGRycy9kb3ducmV2LnhtbFBLAQIUABQAAAAIAIdO&#10;4kBJRqXd5wEAALgDAAAOAAAAAAAAAAEAIAAAACoBAABkcnMvZTJvRG9jLnhtbFBLBQYAAAAABgAG&#10;AFkBAACDBQAAAAA=&#10;">
              <v:fill on="t" opacity="26214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1526540</wp:posOffset>
              </wp:positionH>
              <wp:positionV relativeFrom="paragraph">
                <wp:posOffset>885825</wp:posOffset>
              </wp:positionV>
              <wp:extent cx="351790" cy="351790"/>
              <wp:effectExtent l="0" t="0" r="0" b="0"/>
              <wp:wrapNone/>
              <wp:docPr id="9" name="椭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790" cy="351790"/>
                      </a:xfrm>
                      <a:prstGeom prst="ellipse">
                        <a:avLst/>
                      </a:prstGeom>
                      <a:solidFill>
                        <a:srgbClr val="9DC8C8">
                          <a:alpha val="40000"/>
                        </a:srgbClr>
                      </a:solidFill>
                      <a:ln>
                        <a:noFill/>
                      </a:ln>
                      <a:effectLst>
                        <a:softEdge rad="76200"/>
                      </a:effectLst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8" o:spid="_x0000_s1026" o:spt="3" type="#_x0000_t3" style="position:absolute;left:0pt;margin-left:120.2pt;margin-top:69.75pt;height:27.7pt;width:27.7pt;z-index:-251652096;mso-width-relative:page;mso-height-relative:page;" fillcolor="#9DC8C8" filled="t" stroked="f" coordsize="21600,21600" o:gfxdata="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05OgD&#10;2QAAAAsBAAAPAAAAAAAAAAEAIAAAACIAAABkcnMvZG93bnJldi54bWxQSwECFAAUAAAACACHTuJA&#10;rNkXiOcBAAC3AwAADgAAAAAAAAABACAAAAAoAQAAZHJzL2Uyb0RvYy54bWxQSwUGAAAAAAYABgBZ&#10;AQAAgQUAAAAA&#10;">
              <v:fill on="t" opacity="26214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8890635</wp:posOffset>
              </wp:positionH>
              <wp:positionV relativeFrom="paragraph">
                <wp:posOffset>5750560</wp:posOffset>
              </wp:positionV>
              <wp:extent cx="485775" cy="485775"/>
              <wp:effectExtent l="0" t="0" r="9525" b="9525"/>
              <wp:wrapNone/>
              <wp:docPr id="8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485775"/>
                      </a:xfrm>
                      <a:prstGeom prst="ellipse">
                        <a:avLst/>
                      </a:prstGeom>
                      <a:solidFill>
                        <a:srgbClr val="58C9B9">
                          <a:alpha val="2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700.05pt;margin-top:452.8pt;height:38.25pt;width:38.25pt;z-index:-251653120;mso-width-relative:page;mso-height-relative:page;" fillcolor="#58C9B9" filled="t" stroked="f" coordsize="21600,21600" o:gfxdata="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gbTSNsAAAANAQAADwAAAAAAAAABACAA&#10;AAAiAAAAZHJzL2Rvd25yZXYueG1sUEsBAhQAFAAAAAgAh07iQE81SPbRAQAAgwMAAA4AAAAAAAAA&#10;AQAgAAAAKgEAAGRycy9lMm9Eb2MueG1sUEsFBgAAAAAGAAYAWQEAAG0FAAAAAA==&#10;">
              <v:fill on="t" opacity="13107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7549515</wp:posOffset>
              </wp:positionH>
              <wp:positionV relativeFrom="paragraph">
                <wp:posOffset>4921250</wp:posOffset>
              </wp:positionV>
              <wp:extent cx="351790" cy="351790"/>
              <wp:effectExtent l="0" t="0" r="0" b="0"/>
              <wp:wrapNone/>
              <wp:docPr id="7" name="椭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790" cy="351790"/>
                      </a:xfrm>
                      <a:prstGeom prst="ellipse">
                        <a:avLst/>
                      </a:prstGeom>
                      <a:solidFill>
                        <a:srgbClr val="519D9E">
                          <a:alpha val="2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6" o:spid="_x0000_s1026" o:spt="3" type="#_x0000_t3" style="position:absolute;left:0pt;margin-left:594.45pt;margin-top:387.5pt;height:27.7pt;width:27.7pt;z-index:-251654144;mso-width-relative:page;mso-height-relative:page;" fillcolor="#519D9E" filled="t" stroked="f" coordsize="21600,21600" o:gfxdata="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pzZ03ZAAAADQEAAA8AAAAAAAAAAQAgAAAA&#10;IgAAAGRycy9kb3ducmV2LnhtbFBLAQIUABQAAAAIAIdO4kDfDgug0QEAAIMDAAAOAAAAAAAAAAEA&#10;IAAAACgBAABkcnMvZTJvRG9jLnhtbFBLBQYAAAAABgAGAFkBAABrBQAAAAA=&#10;">
              <v:fill on="t" opacity="13107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9585960</wp:posOffset>
              </wp:positionH>
              <wp:positionV relativeFrom="paragraph">
                <wp:posOffset>946785</wp:posOffset>
              </wp:positionV>
              <wp:extent cx="485775" cy="485775"/>
              <wp:effectExtent l="0" t="0" r="9525" b="9525"/>
              <wp:wrapNone/>
              <wp:docPr id="5" name="椭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485775"/>
                      </a:xfrm>
                      <a:prstGeom prst="ellipse">
                        <a:avLst/>
                      </a:prstGeom>
                      <a:solidFill>
                        <a:srgbClr val="9DC8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lt1">
                          <a:hueOff val="0"/>
                          <a:satOff val="0"/>
                          <a:lumOff val="0"/>
                          <a:alphaOff val="0"/>
                        </a:schemeClr>
                      </a:lnRef>
                      <a:fillRef idx="1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fillRef>
                      <a:effectRef idx="0">
                        <a:schemeClr val="accent1">
                          <a:hueOff val="0"/>
                          <a:satOff val="0"/>
                          <a:lumOff val="0"/>
                          <a:alphaOff val="0"/>
                        </a:schemeClr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椭圆 4" o:spid="_x0000_s1026" o:spt="3" type="#_x0000_t3" style="position:absolute;left:0pt;margin-left:754.8pt;margin-top:74.55pt;height:38.25pt;width:38.25pt;z-index:-251656192;mso-width-relative:page;mso-height-relative:page;" fillcolor="#9DC8C8" filled="t" stroked="f" coordsize="21600,21600" o:gfxdata="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0NyZi2wAAAA0BAAAPAAAAAAAAAAEAIAAAACIAAABkcnMvZG93&#10;bnJldi54bWxQSwECFAAUAAAACACHTuJA+baedcQBAABiAwAADgAAAAAAAAABACAAAAAqAQAAZHJz&#10;L2Uyb0RvYy54bWxQSwUGAAAAAAYABgBZAQAAYAUAAAAA&#10;"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B3CC0"/>
    <w:rsid w:val="000D1C00"/>
    <w:rsid w:val="001456CE"/>
    <w:rsid w:val="002408CC"/>
    <w:rsid w:val="003A6202"/>
    <w:rsid w:val="005D58AA"/>
    <w:rsid w:val="007E380F"/>
    <w:rsid w:val="00A85DD9"/>
    <w:rsid w:val="00BD42FE"/>
    <w:rsid w:val="00BF50FC"/>
    <w:rsid w:val="00E631D1"/>
    <w:rsid w:val="1492471D"/>
    <w:rsid w:val="189B3CC0"/>
    <w:rsid w:val="1F41151A"/>
    <w:rsid w:val="2ADC50B7"/>
    <w:rsid w:val="71D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2.png"/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qing\AppData\Roaming\kingsoft\office6\templates\download\ef781b25-0bab-5fa0-737f-6088afe3cfe2\&#23396;&#21333;&#22899;&#23401;&#21807;&#32654;&#23567;&#28165;&#26032;&#20449;&#3244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孤单女孩唯美小清新信纸.docx</Template>
  <Pages>1</Pages>
  <Words>137</Words>
  <Characters>137</Characters>
  <Lines>1</Lines>
  <Paragraphs>1</Paragraphs>
  <TotalTime>20</TotalTime>
  <ScaleCrop>false</ScaleCrop>
  <LinksUpToDate>false</LinksUpToDate>
  <CharactersWithSpaces>137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2020-11-25T05:41:00Z</dcterms:created>
  <dc:creator>青春派</dc:creator>
  <cp:lastModifiedBy>青春派</cp:lastModifiedBy>
  <dcterms:modified xsi:type="dcterms:W3CDTF">2020-11-25T16:05:58Z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